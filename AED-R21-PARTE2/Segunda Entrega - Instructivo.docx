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63B2" w14:textId="3CE9A54A" w:rsidR="00816216" w:rsidRPr="008D7EC5" w:rsidRDefault="008D7EC5" w:rsidP="00141A4C">
      <w:pPr>
        <w:pStyle w:val="Ttulo"/>
      </w:pPr>
      <w:r w:rsidRPr="008D7EC5">
        <w:t xml:space="preserve">TP Algoritmos 2018 – </w:t>
      </w:r>
      <w:r w:rsidR="005E2377">
        <w:t>Segunda Entrega</w:t>
      </w:r>
    </w:p>
    <w:p w14:paraId="6A985EDB" w14:textId="77777777" w:rsidR="006270A9" w:rsidRPr="008D7EC5" w:rsidRDefault="008D7EC5" w:rsidP="00141A4C">
      <w:pPr>
        <w:pStyle w:val="Ttulo1"/>
      </w:pPr>
      <w:r w:rsidRPr="008D7EC5">
        <w:t>Descripción</w:t>
      </w:r>
    </w:p>
    <w:p w14:paraId="727BE46D" w14:textId="48A0F97C" w:rsidR="006270A9" w:rsidRDefault="008D7EC5">
      <w:r w:rsidRPr="008D7EC5">
        <w:t>El</w:t>
      </w:r>
      <w:r>
        <w:t xml:space="preserve"> </w:t>
      </w:r>
      <w:r w:rsidR="00243D56">
        <w:t xml:space="preserve">objetivo del </w:t>
      </w:r>
      <w:r>
        <w:t xml:space="preserve">programa </w:t>
      </w:r>
      <w:r w:rsidR="00243D56">
        <w:t>es generar un archivo Binario con la siguiente 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243D56" w14:paraId="1C8A2057" w14:textId="77777777" w:rsidTr="00243D56">
        <w:tc>
          <w:tcPr>
            <w:tcW w:w="2015" w:type="dxa"/>
          </w:tcPr>
          <w:p w14:paraId="1F5CA36B" w14:textId="1BCD5B9B" w:rsidR="00243D56" w:rsidRDefault="00243D56">
            <w:r>
              <w:t>Id_gol</w:t>
            </w:r>
          </w:p>
        </w:tc>
        <w:tc>
          <w:tcPr>
            <w:tcW w:w="2015" w:type="dxa"/>
          </w:tcPr>
          <w:p w14:paraId="3FF612D1" w14:textId="493F2761" w:rsidR="00243D56" w:rsidRDefault="00243D56">
            <w:r>
              <w:t>Cod_equipo</w:t>
            </w:r>
          </w:p>
        </w:tc>
        <w:tc>
          <w:tcPr>
            <w:tcW w:w="2015" w:type="dxa"/>
          </w:tcPr>
          <w:p w14:paraId="5E3CB8AF" w14:textId="026D4AD0" w:rsidR="00243D56" w:rsidRDefault="00243D56">
            <w:r>
              <w:t>Fecha</w:t>
            </w:r>
          </w:p>
        </w:tc>
        <w:tc>
          <w:tcPr>
            <w:tcW w:w="2015" w:type="dxa"/>
          </w:tcPr>
          <w:p w14:paraId="5A860CD4" w14:textId="166ED7B2" w:rsidR="00243D56" w:rsidRDefault="00243D56">
            <w:r>
              <w:t>Nombre_jugador</w:t>
            </w:r>
          </w:p>
        </w:tc>
        <w:tc>
          <w:tcPr>
            <w:tcW w:w="2016" w:type="dxa"/>
          </w:tcPr>
          <w:p w14:paraId="63A71980" w14:textId="2393F7F8" w:rsidR="00243D56" w:rsidRDefault="00243D56">
            <w:r>
              <w:t>Id_partido</w:t>
            </w:r>
          </w:p>
        </w:tc>
      </w:tr>
    </w:tbl>
    <w:p w14:paraId="65EDB94E" w14:textId="748F35AB" w:rsidR="00243D56" w:rsidRDefault="00243D56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243D5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El archivo debe generarse ordenado por los campos cod_equipo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Pr="00243D5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y fecha.</w:t>
      </w:r>
    </w:p>
    <w:p w14:paraId="53E708E9" w14:textId="0CFB1FCE" w:rsidR="00175FC3" w:rsidRDefault="00175FC3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Luego, procesar ese archivo y cargarlo en una matriz de listas dinámicas.</w:t>
      </w:r>
    </w:p>
    <w:p w14:paraId="18FFD4DD" w14:textId="3D23613A" w:rsidR="00175FC3" w:rsidRDefault="00175FC3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Finalmente, procesar dicha matriz, e incorporar parte de los resultados del proceso a un árbol binario. Recorrer el árbol y mostrar un ranking de goles en diferentes formas.</w:t>
      </w:r>
    </w:p>
    <w:p w14:paraId="32E3C240" w14:textId="77777777" w:rsidR="00A33B90" w:rsidRDefault="00A33B90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29D43A94" w14:textId="77777777" w:rsidR="00243D56" w:rsidRDefault="00243D56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648DB100" w14:textId="6BEACD56" w:rsidR="006270A9" w:rsidRDefault="008D7EC5" w:rsidP="00243D56">
      <w:pPr>
        <w:pStyle w:val="Ttulo1"/>
      </w:pPr>
      <w:r>
        <w:t>Decisiones tomadas</w:t>
      </w:r>
    </w:p>
    <w:p w14:paraId="2ACC4051" w14:textId="77777777" w:rsidR="00952F6A" w:rsidRDefault="00952F6A" w:rsidP="00952F6A">
      <w:pPr>
        <w:pStyle w:val="Prrafodelista"/>
        <w:numPr>
          <w:ilvl w:val="0"/>
          <w:numId w:val="24"/>
        </w:numPr>
      </w:pPr>
      <w:r>
        <w:t xml:space="preserve">La función de </w:t>
      </w:r>
      <w:r w:rsidR="00AC06E9">
        <w:t>lectura</w:t>
      </w:r>
      <w:r>
        <w:t xml:space="preserve"> de archivos permite detectar si hubo un error al </w:t>
      </w:r>
      <w:r w:rsidR="00AC06E9">
        <w:t>leer</w:t>
      </w:r>
      <w:r>
        <w:t xml:space="preserve"> el archivo (evaluando el puntero si es NULL) y luego al </w:t>
      </w:r>
      <w:r w:rsidR="00AC06E9">
        <w:t>leer</w:t>
      </w:r>
      <w:r>
        <w:t xml:space="preserve"> los datos se evalúa la bandera </w:t>
      </w:r>
      <w:r w:rsidRPr="00F93A46">
        <w:rPr>
          <w:b/>
        </w:rPr>
        <w:t>ferror</w:t>
      </w:r>
      <w:r>
        <w:t xml:space="preserve"> que en caso de ser true indica que hubo un error </w:t>
      </w:r>
      <w:r w:rsidR="00AC06E9">
        <w:t>de lectura.</w:t>
      </w:r>
      <w:r w:rsidR="00F93A46">
        <w:t xml:space="preserve"> La función devuelve true o false para poder informar a la función que hizo el llamado si la operación</w:t>
      </w:r>
      <w:r w:rsidR="00AC06E9">
        <w:t xml:space="preserve"> de lectura</w:t>
      </w:r>
      <w:r w:rsidR="00F93A46">
        <w:t xml:space="preserve"> fue satisfactoria.</w:t>
      </w:r>
    </w:p>
    <w:p w14:paraId="78CC2BCE" w14:textId="77777777" w:rsidR="00AC06E9" w:rsidRDefault="00AC06E9" w:rsidP="00AC06E9">
      <w:pPr>
        <w:pStyle w:val="Prrafodelista"/>
      </w:pPr>
    </w:p>
    <w:p w14:paraId="7345BE33" w14:textId="7B53274D" w:rsidR="006270A9" w:rsidRDefault="00952F6A">
      <w:pPr>
        <w:pStyle w:val="Ttulo1"/>
      </w:pPr>
      <w:r>
        <w:t>Estructura de archivos</w:t>
      </w:r>
    </w:p>
    <w:p w14:paraId="559E8CFB" w14:textId="09E7E478" w:rsidR="00952F6A" w:rsidRDefault="00D6510F" w:rsidP="00952F6A">
      <w:pPr>
        <w:pStyle w:val="Prrafodelista"/>
        <w:numPr>
          <w:ilvl w:val="0"/>
          <w:numId w:val="24"/>
        </w:numPr>
      </w:pPr>
      <w:r>
        <w:t>Archivo goles.csv, un archivo separado por comas donde guardamos cada gol del mundial.</w:t>
      </w:r>
    </w:p>
    <w:p w14:paraId="3E936D19" w14:textId="77777777" w:rsidR="00952F6A" w:rsidRDefault="00952F6A" w:rsidP="00952F6A">
      <w:pPr>
        <w:pStyle w:val="Prrafodelista"/>
      </w:pPr>
    </w:p>
    <w:p w14:paraId="38CD31D9" w14:textId="6C36B877" w:rsidR="00F93A46" w:rsidRDefault="00D6510F" w:rsidP="00264321">
      <w:pPr>
        <w:pStyle w:val="Prrafodelista"/>
      </w:pPr>
      <w:r>
        <w:rPr>
          <w:noProof/>
          <w:lang w:eastAsia="es-AR"/>
        </w:rPr>
        <w:drawing>
          <wp:inline distT="0" distB="0" distL="0" distR="0" wp14:anchorId="18594C30" wp14:editId="4E576944">
            <wp:extent cx="2514600" cy="20982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864B" w14:textId="0E15894F" w:rsidR="00D6510F" w:rsidRDefault="00D6510F" w:rsidP="00D6510F">
      <w:pPr>
        <w:pStyle w:val="Prrafodelista"/>
      </w:pPr>
    </w:p>
    <w:p w14:paraId="6B4153AB" w14:textId="202F4573" w:rsidR="00D6510F" w:rsidRDefault="00D6510F" w:rsidP="00D6510F">
      <w:pPr>
        <w:pStyle w:val="Prrafodelista"/>
        <w:numPr>
          <w:ilvl w:val="0"/>
          <w:numId w:val="26"/>
        </w:numPr>
        <w:ind w:left="284" w:firstLine="0"/>
      </w:pPr>
      <w:r>
        <w:t>Archivo equipos.csv, donde guardamos los equipos del mundial con su correspondiente ID.</w:t>
      </w:r>
    </w:p>
    <w:p w14:paraId="1A080BA6" w14:textId="153A127B" w:rsidR="00D6510F" w:rsidRDefault="00D6510F" w:rsidP="00264321">
      <w:pPr>
        <w:pStyle w:val="Prrafodelista"/>
        <w:ind w:left="709"/>
        <w:jc w:val="both"/>
      </w:pPr>
      <w:r>
        <w:rPr>
          <w:noProof/>
          <w:lang w:eastAsia="es-AR"/>
        </w:rPr>
        <w:drawing>
          <wp:inline distT="0" distB="0" distL="0" distR="0" wp14:anchorId="189630B6" wp14:editId="3A545998">
            <wp:extent cx="1457326" cy="1642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6" cy="16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1010" w14:textId="5DF42CA5" w:rsidR="00B13B00" w:rsidRDefault="00B13B00" w:rsidP="00B13B00">
      <w:pPr>
        <w:pStyle w:val="Prrafodelista"/>
        <w:numPr>
          <w:ilvl w:val="0"/>
          <w:numId w:val="26"/>
        </w:numPr>
        <w:ind w:left="851" w:hanging="589"/>
        <w:jc w:val="both"/>
      </w:pPr>
      <w:r>
        <w:lastRenderedPageBreak/>
        <w:t xml:space="preserve">Archivo </w:t>
      </w:r>
      <w:proofErr w:type="spellStart"/>
      <w:r>
        <w:t>datos.bin</w:t>
      </w:r>
      <w:proofErr w:type="spellEnd"/>
      <w:r>
        <w:t xml:space="preserve"> que utiliza la siguiente estructura:</w:t>
      </w:r>
    </w:p>
    <w:p w14:paraId="15329EFB" w14:textId="77777777" w:rsidR="00B13B00" w:rsidRDefault="00B13B00" w:rsidP="00B13B00">
      <w:pPr>
        <w:pStyle w:val="Prrafodelista"/>
        <w:ind w:left="851"/>
        <w:jc w:val="both"/>
        <w:rPr>
          <w:noProof/>
          <w:lang w:eastAsia="es-AR"/>
        </w:rPr>
      </w:pPr>
    </w:p>
    <w:p w14:paraId="5497C883" w14:textId="54322FDC" w:rsidR="00B13B00" w:rsidRDefault="00B13B00" w:rsidP="00B13B00">
      <w:pPr>
        <w:pStyle w:val="Prrafodelista"/>
        <w:ind w:left="851"/>
        <w:jc w:val="both"/>
      </w:pPr>
      <w:bookmarkStart w:id="0" w:name="_GoBack"/>
      <w:r>
        <w:rPr>
          <w:noProof/>
          <w:lang w:eastAsia="es-AR"/>
        </w:rPr>
        <w:drawing>
          <wp:inline distT="0" distB="0" distL="0" distR="0" wp14:anchorId="246300B6" wp14:editId="21E2CF2C">
            <wp:extent cx="189547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866" t="36847" r="66807" b="46708"/>
                    <a:stretch/>
                  </pic:blipFill>
                  <pic:spPr bwMode="auto">
                    <a:xfrm>
                      <a:off x="0" y="0"/>
                      <a:ext cx="1896310" cy="126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2FE1C89" w14:textId="77777777" w:rsidR="00F93A46" w:rsidRDefault="00F93A46" w:rsidP="00F93A46">
      <w:pPr>
        <w:pStyle w:val="Ttulo1"/>
      </w:pPr>
      <w:r>
        <w:t>Uso del programa</w:t>
      </w:r>
    </w:p>
    <w:p w14:paraId="73674501" w14:textId="361BD0EA" w:rsidR="00132CF7" w:rsidRDefault="00A33B90" w:rsidP="00F93A46">
      <w:r>
        <w:t>El programa carga los archivos .</w:t>
      </w:r>
      <w:proofErr w:type="spellStart"/>
      <w:r>
        <w:t>csv</w:t>
      </w:r>
      <w:proofErr w:type="spellEnd"/>
      <w:r>
        <w:t xml:space="preserve"> automáticamente y muestra la salida sin requerir interacción ninguna del usuario. Se agregaron prompt de una tecla para separar las pantallas de salida de cada función.</w:t>
      </w:r>
    </w:p>
    <w:p w14:paraId="5BCF2D00" w14:textId="42639650" w:rsidR="00F93A46" w:rsidRDefault="00F93A46" w:rsidP="00F93A46">
      <w:pPr>
        <w:pStyle w:val="Ttulo1"/>
      </w:pPr>
      <w:r>
        <w:t>Capturas</w:t>
      </w:r>
    </w:p>
    <w:p w14:paraId="018A4159" w14:textId="6F62DAD3" w:rsidR="0040545B" w:rsidRDefault="0040545B" w:rsidP="00F93A46">
      <w:pPr>
        <w:pStyle w:val="Ttulo1"/>
      </w:pPr>
    </w:p>
    <w:p w14:paraId="1E237B46" w14:textId="2C686B4E" w:rsidR="009F1CFF" w:rsidRPr="00FD31CA" w:rsidRDefault="00264321" w:rsidP="009F1CFF">
      <w:pPr>
        <w:pStyle w:val="Listaconvietas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Goles por Equipo (Detallado)</w:t>
      </w:r>
    </w:p>
    <w:p w14:paraId="77D397B4" w14:textId="03E87918" w:rsidR="009F1CFF" w:rsidRDefault="00264321" w:rsidP="00A33B90">
      <w:pPr>
        <w:pStyle w:val="Listaconvietas"/>
        <w:numPr>
          <w:ilvl w:val="0"/>
          <w:numId w:val="0"/>
        </w:numPr>
        <w:ind w:left="216" w:hanging="216"/>
      </w:pPr>
      <w:r>
        <w:rPr>
          <w:noProof/>
          <w:lang w:eastAsia="es-AR"/>
        </w:rPr>
        <w:drawing>
          <wp:inline distT="0" distB="0" distL="0" distR="0" wp14:anchorId="087A4073" wp14:editId="03FECDA9">
            <wp:extent cx="4908494" cy="3101826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892" cy="31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474" w14:textId="77777777" w:rsidR="00264321" w:rsidRDefault="00264321" w:rsidP="00A33B90">
      <w:pPr>
        <w:pStyle w:val="Listaconvietas"/>
        <w:numPr>
          <w:ilvl w:val="0"/>
          <w:numId w:val="0"/>
        </w:numPr>
        <w:ind w:left="216" w:hanging="216"/>
      </w:pPr>
    </w:p>
    <w:p w14:paraId="60BF9D2A" w14:textId="332F22F1" w:rsid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r w:rsidRPr="00264321">
        <w:rPr>
          <w:b/>
        </w:rPr>
        <w:t>Árbol Binario</w:t>
      </w:r>
    </w:p>
    <w:p w14:paraId="431AE88F" w14:textId="7F331560" w:rsid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r>
        <w:rPr>
          <w:noProof/>
          <w:lang w:eastAsia="es-AR"/>
        </w:rPr>
        <w:lastRenderedPageBreak/>
        <w:drawing>
          <wp:inline distT="0" distB="0" distL="0" distR="0" wp14:anchorId="65C807D2" wp14:editId="455CB1EE">
            <wp:extent cx="4017142" cy="3331582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2797" b="14169"/>
                    <a:stretch/>
                  </pic:blipFill>
                  <pic:spPr bwMode="auto">
                    <a:xfrm>
                      <a:off x="0" y="0"/>
                      <a:ext cx="4024411" cy="333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2C2C4" w14:textId="7901B2C4" w:rsid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 xml:space="preserve">Árbol Binario recorrido </w:t>
      </w:r>
      <w:proofErr w:type="spellStart"/>
      <w:r>
        <w:rPr>
          <w:b/>
        </w:rPr>
        <w:t>InOrder</w:t>
      </w:r>
      <w:proofErr w:type="spellEnd"/>
    </w:p>
    <w:p w14:paraId="5133F3FA" w14:textId="5EBC020E" w:rsidR="00264321" w:rsidRP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r>
        <w:rPr>
          <w:noProof/>
          <w:lang w:eastAsia="es-AR"/>
        </w:rPr>
        <w:lastRenderedPageBreak/>
        <w:drawing>
          <wp:inline distT="0" distB="0" distL="0" distR="0" wp14:anchorId="6DA7B0E5" wp14:editId="55338FAD">
            <wp:extent cx="3895726" cy="5118384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4806"/>
                    <a:stretch/>
                  </pic:blipFill>
                  <pic:spPr bwMode="auto">
                    <a:xfrm>
                      <a:off x="0" y="0"/>
                      <a:ext cx="3898159" cy="512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4321" w:rsidRPr="00264321" w:rsidSect="00617B26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ED81B" w14:textId="77777777" w:rsidR="008A28FC" w:rsidRDefault="008A28FC">
      <w:pPr>
        <w:spacing w:after="0"/>
      </w:pPr>
      <w:r>
        <w:separator/>
      </w:r>
    </w:p>
  </w:endnote>
  <w:endnote w:type="continuationSeparator" w:id="0">
    <w:p w14:paraId="6AFD1A6B" w14:textId="77777777" w:rsidR="008A28FC" w:rsidRDefault="008A28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31A9C" w14:textId="77777777" w:rsidR="006270A9" w:rsidRDefault="009D5933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3B0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E1FB7" w14:textId="77777777" w:rsidR="008A28FC" w:rsidRDefault="008A28FC">
      <w:pPr>
        <w:spacing w:after="0"/>
      </w:pPr>
      <w:r>
        <w:separator/>
      </w:r>
    </w:p>
  </w:footnote>
  <w:footnote w:type="continuationSeparator" w:id="0">
    <w:p w14:paraId="5B0ECA9F" w14:textId="77777777" w:rsidR="008A28FC" w:rsidRDefault="008A28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A02D1E"/>
    <w:multiLevelType w:val="hybridMultilevel"/>
    <w:tmpl w:val="DD7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30FA3"/>
    <w:multiLevelType w:val="hybridMultilevel"/>
    <w:tmpl w:val="1DB8A4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8C778CA"/>
    <w:multiLevelType w:val="hybridMultilevel"/>
    <w:tmpl w:val="650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5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4"/>
  </w:num>
  <w:num w:numId="23">
    <w:abstractNumId w:val="21"/>
  </w:num>
  <w:num w:numId="24">
    <w:abstractNumId w:val="16"/>
  </w:num>
  <w:num w:numId="25">
    <w:abstractNumId w:val="2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C5"/>
    <w:rsid w:val="000A4F59"/>
    <w:rsid w:val="00132CF7"/>
    <w:rsid w:val="00141A4C"/>
    <w:rsid w:val="0014557B"/>
    <w:rsid w:val="00175FC3"/>
    <w:rsid w:val="001B29CF"/>
    <w:rsid w:val="00243D56"/>
    <w:rsid w:val="00264321"/>
    <w:rsid w:val="00281909"/>
    <w:rsid w:val="0028220F"/>
    <w:rsid w:val="00315AF2"/>
    <w:rsid w:val="00356C14"/>
    <w:rsid w:val="0040545B"/>
    <w:rsid w:val="0048142A"/>
    <w:rsid w:val="005E2377"/>
    <w:rsid w:val="00617B26"/>
    <w:rsid w:val="006270A9"/>
    <w:rsid w:val="00675956"/>
    <w:rsid w:val="00681034"/>
    <w:rsid w:val="00816216"/>
    <w:rsid w:val="0087734B"/>
    <w:rsid w:val="008A28FC"/>
    <w:rsid w:val="008D7EC5"/>
    <w:rsid w:val="00952F6A"/>
    <w:rsid w:val="009D5933"/>
    <w:rsid w:val="009F1CFF"/>
    <w:rsid w:val="00A33B90"/>
    <w:rsid w:val="00AC06E9"/>
    <w:rsid w:val="00B13B00"/>
    <w:rsid w:val="00BD768D"/>
    <w:rsid w:val="00C47462"/>
    <w:rsid w:val="00C47C12"/>
    <w:rsid w:val="00C61F8E"/>
    <w:rsid w:val="00D6510F"/>
    <w:rsid w:val="00E30984"/>
    <w:rsid w:val="00E83E4B"/>
    <w:rsid w:val="00F1683C"/>
    <w:rsid w:val="00F93A46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B0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52F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3D5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52F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3D5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ak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6EC2-F60E-41AD-8072-24C500D8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4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Garcia</dc:creator>
  <cp:lastModifiedBy>Loki</cp:lastModifiedBy>
  <cp:revision>4</cp:revision>
  <cp:lastPrinted>2018-11-12T00:40:00Z</cp:lastPrinted>
  <dcterms:created xsi:type="dcterms:W3CDTF">2018-11-12T00:40:00Z</dcterms:created>
  <dcterms:modified xsi:type="dcterms:W3CDTF">2018-11-12T00:54:00Z</dcterms:modified>
  <cp:version/>
</cp:coreProperties>
</file>